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Tr="006C08A0">
        <w:tc>
          <w:tcPr>
            <w:tcW w:w="5013" w:type="dxa"/>
            <w:vAlign w:val="bottom"/>
          </w:tcPr>
          <w:p w:rsidR="00C84833" w:rsidRPr="0013712F" w:rsidRDefault="00D550F5" w:rsidP="00C84833">
            <w:pPr>
              <w:pStyle w:val="Ttulo"/>
              <w:rPr>
                <w:rFonts w:ascii="Bahnschrift Condensed" w:hAnsi="Bahnschrift Condensed"/>
              </w:rPr>
            </w:pPr>
            <w:sdt>
              <w:sdtPr>
                <w:rPr>
                  <w:rFonts w:ascii="Bahnschrift Condensed" w:hAnsi="Bahnschrift Condensed"/>
                  <w:sz w:val="60"/>
                  <w:szCs w:val="60"/>
                </w:rPr>
                <w:alias w:val="Escriba su nombre:"/>
                <w:tag w:val="Escriba su nombre:"/>
                <w:id w:val="1306818671"/>
                <w:placeholder>
                  <w:docPart w:val="61B805F26B8944B9BF9E4AFF3C78D12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73ABB" w:rsidRPr="0013712F">
                  <w:rPr>
                    <w:rFonts w:ascii="Bahnschrift Condensed" w:hAnsi="Bahnschrift Condensed"/>
                    <w:sz w:val="60"/>
                    <w:szCs w:val="60"/>
                  </w:rPr>
                  <w:t>Mauricio Iván</w:t>
                </w:r>
              </w:sdtContent>
            </w:sdt>
            <w:r w:rsidR="00D92B95" w:rsidRPr="0013712F">
              <w:rPr>
                <w:rFonts w:ascii="Bahnschrift Condensed" w:hAnsi="Bahnschrift Condensed"/>
                <w:sz w:val="60"/>
                <w:szCs w:val="60"/>
                <w:lang w:bidi="es-ES"/>
              </w:rPr>
              <w:br/>
            </w:r>
            <w:sdt>
              <w:sdtPr>
                <w:rPr>
                  <w:rFonts w:ascii="Bahnschrift Condensed" w:hAnsi="Bahnschrift Condensed"/>
                  <w:sz w:val="60"/>
                  <w:szCs w:val="60"/>
                </w:rPr>
                <w:alias w:val="Escriba sus apellidos:"/>
                <w:tag w:val="Escriba sus apellidos:"/>
                <w:id w:val="-1656595288"/>
                <w:placeholder>
                  <w:docPart w:val="67447398DB6143B99B0F6089EDC8F8A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>
                <w:rPr>
                  <w:sz w:val="70"/>
                  <w:szCs w:val="56"/>
                </w:rPr>
              </w:sdtEndPr>
              <w:sdtContent>
                <w:r w:rsidR="00173ABB" w:rsidRPr="0013712F">
                  <w:rPr>
                    <w:rFonts w:ascii="Bahnschrift Condensed" w:hAnsi="Bahnschrift Condensed"/>
                    <w:sz w:val="60"/>
                    <w:szCs w:val="60"/>
                  </w:rPr>
                  <w:t>Maldonado Bahamonde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1"/>
              <w:gridCol w:w="406"/>
            </w:tblGrid>
            <w:tr w:rsidR="00932D92" w:rsidRPr="009D0878" w:rsidTr="00173ABB">
              <w:tc>
                <w:tcPr>
                  <w:tcW w:w="3791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173ABB">
                  <w:pPr>
                    <w:pStyle w:val="Informacindecontacto"/>
                    <w:jc w:val="left"/>
                  </w:pPr>
                </w:p>
              </w:tc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173ABB">
                  <w:pPr>
                    <w:pStyle w:val="Icono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Encabezado"/>
            </w:pPr>
          </w:p>
        </w:tc>
      </w:tr>
    </w:tbl>
    <w:p w:rsidR="00AD13CB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INFORMACIÓN PERSONAL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Nombre: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Mauricio Iván Maldonado Bahamonde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Dirección: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proofErr w:type="spellStart"/>
      <w:r w:rsidRPr="001F68C5">
        <w:rPr>
          <w:rFonts w:ascii="Bahnschrift Condensed" w:hAnsi="Bahnschrift Condensed"/>
          <w:b w:val="0"/>
          <w:sz w:val="28"/>
          <w:szCs w:val="28"/>
        </w:rPr>
        <w:t>Cullipeumo</w:t>
      </w:r>
      <w:proofErr w:type="spellEnd"/>
      <w:r w:rsidRPr="001F68C5">
        <w:rPr>
          <w:rFonts w:ascii="Bahnschrift Condensed" w:hAnsi="Bahnschrift Condensed"/>
          <w:b w:val="0"/>
          <w:sz w:val="28"/>
          <w:szCs w:val="28"/>
        </w:rPr>
        <w:t xml:space="preserve"> 1889, Maipú, Santiago de chile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Teléfono: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+569 56061944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>Correo electrónico: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Mauricio.maldonado@uniacc.edu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>Nacionalidad:</w:t>
      </w:r>
      <w:r w:rsidRPr="001F68C5">
        <w:rPr>
          <w:rFonts w:ascii="Bahnschrift Condensed" w:hAnsi="Bahnschrift Condensed"/>
          <w:b w:val="0"/>
          <w:sz w:val="28"/>
          <w:szCs w:val="28"/>
        </w:rPr>
        <w:t xml:space="preserve"> </w:t>
      </w:r>
      <w:r w:rsidR="00A82D04" w:rsidRPr="001F68C5">
        <w:rPr>
          <w:rFonts w:ascii="Bahnschrift Condensed" w:hAnsi="Bahnschrift Condensed"/>
          <w:b w:val="0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sz w:val="28"/>
          <w:szCs w:val="28"/>
        </w:rPr>
        <w:tab/>
      </w:r>
      <w:proofErr w:type="gramStart"/>
      <w:r w:rsidRPr="001F68C5">
        <w:rPr>
          <w:rFonts w:ascii="Bahnschrift Condensed" w:hAnsi="Bahnschrift Condensed"/>
          <w:b w:val="0"/>
          <w:sz w:val="28"/>
          <w:szCs w:val="28"/>
        </w:rPr>
        <w:t>Chileno</w:t>
      </w:r>
      <w:proofErr w:type="gramEnd"/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Fecha de nacimiento: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23/03/1987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rPr>
          <w:rFonts w:ascii="Bahnschrift Condensed" w:hAnsi="Bahnschrift Condensed"/>
          <w:b w:val="0"/>
          <w:sz w:val="28"/>
          <w:szCs w:val="28"/>
        </w:rPr>
      </w:pPr>
    </w:p>
    <w:p w:rsidR="005B1D68" w:rsidRPr="001F68C5" w:rsidRDefault="005A57F4" w:rsidP="001F68C5">
      <w:pPr>
        <w:pStyle w:val="Ttulo1"/>
        <w:pBdr>
          <w:top w:val="single" w:sz="4" w:space="31" w:color="A6A6A6" w:themeColor="background1" w:themeShade="A6"/>
        </w:pBd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EXPERIENCIA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Jefe de Oficina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IVAN MALDONADO PAREDES EIRL(Chilexpress), Recoleta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(2018-ACTUALIDAD)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Operador comercial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IVAN MALDONADO PAREDES EIRL(Chilexpress), Recoleta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(2015-2018)</w:t>
      </w:r>
    </w:p>
    <w:p w:rsidR="001F68C5" w:rsidRPr="001F68C5" w:rsidRDefault="001F68C5" w:rsidP="004C45A3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Control de calidad en área automotriz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INPPA, Maipú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(2014-2015)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Encargado de facturación y logística en bodega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INPPA, Maipú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(2013-2014)</w:t>
      </w:r>
    </w:p>
    <w:p w:rsidR="00F43BB4" w:rsidRPr="001F68C5" w:rsidRDefault="004C45A3" w:rsidP="004C45A3">
      <w:pPr>
        <w:pStyle w:val="Ttulo2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Operador carga y descarga GLP Granel</w:t>
      </w:r>
      <w:r w:rsidR="0095272C"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="00A82D04" w:rsidRPr="001F68C5">
        <w:rPr>
          <w:rStyle w:val="nfasis"/>
          <w:rFonts w:ascii="Bahnschrift Condensed" w:hAnsi="Bahnschrift Condensed"/>
          <w:sz w:val="28"/>
          <w:szCs w:val="28"/>
        </w:rPr>
        <w:t>ABASTIBLE, Maipú</w:t>
      </w:r>
      <w:r>
        <w:rPr>
          <w:rStyle w:val="nfasis"/>
          <w:rFonts w:ascii="Bahnschrift Condensed" w:hAnsi="Bahnschrift Condensed"/>
          <w:sz w:val="28"/>
          <w:szCs w:val="28"/>
        </w:rPr>
        <w:t xml:space="preserve"> (2011-2013)</w:t>
      </w:r>
    </w:p>
    <w:p w:rsidR="0070237E" w:rsidRPr="001F68C5" w:rsidRDefault="005A57F4" w:rsidP="00725CB5">
      <w:pPr>
        <w:pStyle w:val="Ttulo1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EDUCACIÓN</w:t>
      </w:r>
    </w:p>
    <w:p w:rsidR="001F68C5" w:rsidRPr="001F68C5" w:rsidRDefault="001F68C5" w:rsidP="001F68C5">
      <w:pPr>
        <w:pStyle w:val="Ttulo3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2014-2018</w:t>
      </w:r>
      <w:r w:rsidR="00284845">
        <w:rPr>
          <w:rFonts w:ascii="Bahnschrift Condensed" w:hAnsi="Bahnschrift Condensed"/>
          <w:sz w:val="28"/>
          <w:szCs w:val="28"/>
        </w:rPr>
        <w:t xml:space="preserve"> (titulación pendiente)</w:t>
      </w:r>
    </w:p>
    <w:p w:rsidR="001F68C5" w:rsidRPr="001F68C5" w:rsidRDefault="001F68C5" w:rsidP="001F68C5">
      <w:pPr>
        <w:pStyle w:val="Ttulo2"/>
        <w:rPr>
          <w:rStyle w:val="nfasis"/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Ingeniero en informática y multimedia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UNIACC, Providencia</w:t>
      </w:r>
    </w:p>
    <w:p w:rsidR="001F68C5" w:rsidRPr="001F68C5" w:rsidRDefault="001F68C5" w:rsidP="001F68C5">
      <w:pPr>
        <w:pStyle w:val="Ttulo3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2007-2010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Ingeniero en computación e informática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UNAB, Santiago centro</w:t>
      </w:r>
    </w:p>
    <w:p w:rsidR="0070237E" w:rsidRPr="001F68C5" w:rsidRDefault="00F43BB4" w:rsidP="0070237E">
      <w:pPr>
        <w:pStyle w:val="Ttulo3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Diciembre</w:t>
      </w:r>
      <w:r w:rsidR="0070237E" w:rsidRPr="001F68C5">
        <w:rPr>
          <w:rFonts w:ascii="Bahnschrift Condensed" w:hAnsi="Bahnschrift Condensed"/>
          <w:sz w:val="28"/>
          <w:szCs w:val="28"/>
          <w:lang w:bidi="es-ES"/>
        </w:rPr>
        <w:t xml:space="preserve"> </w:t>
      </w:r>
      <w:r w:rsidRPr="001F68C5">
        <w:rPr>
          <w:rFonts w:ascii="Bahnschrift Condensed" w:hAnsi="Bahnschrift Condensed"/>
          <w:sz w:val="28"/>
          <w:szCs w:val="28"/>
        </w:rPr>
        <w:t>2006</w:t>
      </w:r>
    </w:p>
    <w:p w:rsidR="0070237E" w:rsidRPr="001F68C5" w:rsidRDefault="00F43BB4" w:rsidP="00513EFC">
      <w:pPr>
        <w:pStyle w:val="Ttulo2"/>
        <w:rPr>
          <w:rStyle w:val="nfasis"/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Licencia de 4to medio</w:t>
      </w:r>
      <w:r w:rsidR="0095272C"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Complejo educacional Maipú, Maipú.</w:t>
      </w:r>
    </w:p>
    <w:p w:rsidR="00434074" w:rsidRPr="001F68C5" w:rsidRDefault="00F43BB4" w:rsidP="00434074">
      <w:pPr>
        <w:pStyle w:val="Ttulo1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P</w:t>
      </w:r>
      <w:r w:rsidR="005A57F4">
        <w:rPr>
          <w:rFonts w:ascii="Bahnschrift Condensed" w:hAnsi="Bahnschrift Condensed"/>
          <w:sz w:val="28"/>
          <w:szCs w:val="28"/>
        </w:rPr>
        <w:t>ERFIL PROFESIONAL</w:t>
      </w:r>
    </w:p>
    <w:p w:rsidR="004C45A3" w:rsidRDefault="005A57F4" w:rsidP="00BC737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Gran capacidad para</w:t>
      </w:r>
      <w:r w:rsidR="00F43BB4" w:rsidRPr="001F68C5">
        <w:rPr>
          <w:rFonts w:ascii="Bahnschrift Condensed" w:hAnsi="Bahnschrift Condensed"/>
          <w:sz w:val="28"/>
          <w:szCs w:val="28"/>
        </w:rPr>
        <w:t xml:space="preserve"> brindar soluciones informáticas, </w:t>
      </w:r>
      <w:r w:rsidR="00896486" w:rsidRPr="001F68C5">
        <w:rPr>
          <w:rFonts w:ascii="Bahnschrift Condensed" w:hAnsi="Bahnschrift Condensed"/>
          <w:sz w:val="28"/>
          <w:szCs w:val="28"/>
        </w:rPr>
        <w:t>estoy actualizado en las innovaciones tecnológicas para las aplicaciones vigentes, analista, innovador, me gustan los retos y me adapto fácilmente a los nuevos empleos gracias a metodologías de trabajo aprendidas con el tiempo, trabajo muy bien en equipo, capacidad de liderazgo.</w:t>
      </w:r>
      <w:r w:rsidR="004C45A3">
        <w:rPr>
          <w:rFonts w:ascii="Bahnschrift Condensed" w:hAnsi="Bahnschrift Condensed"/>
          <w:sz w:val="28"/>
          <w:szCs w:val="28"/>
        </w:rPr>
        <w:br w:type="page"/>
      </w:r>
    </w:p>
    <w:p w:rsidR="00BC7376" w:rsidRPr="001F68C5" w:rsidRDefault="00BC7376" w:rsidP="00BC7376">
      <w:pPr>
        <w:rPr>
          <w:rFonts w:ascii="Bahnschrift Condensed" w:hAnsi="Bahnschrift Condensed"/>
          <w:sz w:val="28"/>
          <w:szCs w:val="28"/>
        </w:rPr>
      </w:pPr>
      <w:bookmarkStart w:id="0" w:name="_GoBack"/>
      <w:bookmarkEnd w:id="0"/>
    </w:p>
    <w:p w:rsidR="00896486" w:rsidRPr="001F68C5" w:rsidRDefault="00896486" w:rsidP="00896486">
      <w:pPr>
        <w:pStyle w:val="Ttulo1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Habilidades / Capacidades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Lenguajes de programación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JAVA, C# y VB.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Bases de datos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MySQL, SQLite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Gestión de proyectos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PMBOK, MS Office, Project.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Análisis y Diseño de Software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 xml:space="preserve">EA </w:t>
      </w:r>
      <w:proofErr w:type="spellStart"/>
      <w:r w:rsidRPr="001F68C5">
        <w:rPr>
          <w:rFonts w:ascii="Bahnschrift Condensed" w:hAnsi="Bahnschrift Condensed"/>
          <w:sz w:val="28"/>
          <w:szCs w:val="28"/>
        </w:rPr>
        <w:t>Architect</w:t>
      </w:r>
      <w:proofErr w:type="spellEnd"/>
      <w:r w:rsidRPr="001F68C5">
        <w:rPr>
          <w:rFonts w:ascii="Bahnschrift Condensed" w:hAnsi="Bahnschrift Condensed"/>
          <w:sz w:val="28"/>
          <w:szCs w:val="28"/>
        </w:rPr>
        <w:t>, UML.</w:t>
      </w:r>
    </w:p>
    <w:p w:rsidR="00896486" w:rsidRPr="005A57F4" w:rsidRDefault="00896486" w:rsidP="005A57F4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Desarrollo WEB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 xml:space="preserve">HTML5, CSS3, </w:t>
      </w:r>
      <w:proofErr w:type="spellStart"/>
      <w:r w:rsidRPr="001F68C5">
        <w:rPr>
          <w:rFonts w:ascii="Bahnschrift Condensed" w:hAnsi="Bahnschrift Condensed"/>
          <w:sz w:val="28"/>
          <w:szCs w:val="28"/>
        </w:rPr>
        <w:t>Javascrip</w:t>
      </w:r>
      <w:r w:rsidR="005A57F4">
        <w:rPr>
          <w:rFonts w:ascii="Bahnschrift Condensed" w:hAnsi="Bahnschrift Condensed"/>
          <w:sz w:val="28"/>
          <w:szCs w:val="28"/>
        </w:rPr>
        <w:t>t</w:t>
      </w:r>
      <w:proofErr w:type="spellEnd"/>
      <w:r w:rsidR="005A57F4">
        <w:rPr>
          <w:rFonts w:ascii="Bahnschrift Condensed" w:hAnsi="Bahnschrift Condensed"/>
          <w:sz w:val="28"/>
          <w:szCs w:val="28"/>
        </w:rPr>
        <w:t xml:space="preserve"> y PHP</w:t>
      </w:r>
      <w:r w:rsidRPr="005A57F4">
        <w:rPr>
          <w:rFonts w:ascii="Bahnschrift Condensed" w:hAnsi="Bahnschrift Condensed"/>
          <w:sz w:val="28"/>
          <w:szCs w:val="28"/>
        </w:rPr>
        <w:t>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Desarrollo MOBILE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Android Studio.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Multimedia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sz w:val="28"/>
          <w:szCs w:val="28"/>
        </w:rPr>
        <w:t xml:space="preserve"> </w:t>
      </w:r>
      <w:r w:rsidRPr="001F68C5">
        <w:rPr>
          <w:rFonts w:ascii="Bahnschrift Condensed" w:hAnsi="Bahnschrift Condensed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ab/>
      </w:r>
      <w:r w:rsidR="005A57F4">
        <w:rPr>
          <w:rFonts w:ascii="Bahnschrift Condensed" w:hAnsi="Bahnschrift Condensed"/>
          <w:sz w:val="28"/>
          <w:szCs w:val="28"/>
        </w:rPr>
        <w:tab/>
      </w:r>
      <w:proofErr w:type="spellStart"/>
      <w:r w:rsidRPr="001F68C5">
        <w:rPr>
          <w:rFonts w:ascii="Bahnschrift Condensed" w:hAnsi="Bahnschrift Condensed"/>
          <w:sz w:val="28"/>
          <w:szCs w:val="28"/>
        </w:rPr>
        <w:t>Filmora</w:t>
      </w:r>
      <w:proofErr w:type="spellEnd"/>
      <w:r w:rsidRPr="001F68C5">
        <w:rPr>
          <w:rFonts w:ascii="Bahnschrift Condensed" w:hAnsi="Bahnschrift Condensed"/>
          <w:sz w:val="28"/>
          <w:szCs w:val="28"/>
        </w:rPr>
        <w:t>, Photoshop, Audacity.</w:t>
      </w:r>
    </w:p>
    <w:p w:rsidR="00896486" w:rsidRPr="001F68C5" w:rsidRDefault="005A57F4" w:rsidP="00896486">
      <w:pPr>
        <w:pStyle w:val="Ttulo1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IDIOMAS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rPr>
          <w:rFonts w:ascii="Bahnschrift SemiBold Condensed" w:hAnsi="Bahnschrift SemiBold Condensed"/>
          <w:sz w:val="28"/>
          <w:szCs w:val="28"/>
        </w:rPr>
      </w:pPr>
      <w:r w:rsidRPr="001F68C5">
        <w:rPr>
          <w:rFonts w:ascii="Bahnschrift SemiBold Condensed" w:hAnsi="Bahnschrift SemiBold Condensed"/>
          <w:b/>
          <w:color w:val="007FAB" w:themeColor="accent1"/>
          <w:sz w:val="28"/>
          <w:szCs w:val="28"/>
        </w:rPr>
        <w:t>Inglés</w:t>
      </w:r>
      <w:r w:rsidRPr="001F68C5">
        <w:rPr>
          <w:rFonts w:ascii="Bahnschrift SemiBold Condensed" w:hAnsi="Bahnschrift SemiBold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  <w:t xml:space="preserve">Oral y Escrito (Intermedio B2) según Cambridge </w:t>
      </w:r>
      <w:proofErr w:type="spellStart"/>
      <w:r w:rsidRPr="001F68C5">
        <w:rPr>
          <w:rFonts w:ascii="Bahnschrift SemiBold Condensed" w:hAnsi="Bahnschrift SemiBold Condensed"/>
          <w:sz w:val="28"/>
          <w:szCs w:val="28"/>
        </w:rPr>
        <w:t>Institute</w:t>
      </w:r>
      <w:proofErr w:type="spellEnd"/>
      <w:r w:rsidRPr="001F68C5">
        <w:rPr>
          <w:rFonts w:ascii="Bahnschrift SemiBold Condensed" w:hAnsi="Bahnschrift SemiBold Condensed"/>
          <w:sz w:val="28"/>
          <w:szCs w:val="28"/>
        </w:rPr>
        <w:t xml:space="preserve"> (2018).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rPr>
          <w:rFonts w:ascii="Bahnschrift SemiBold Condensed" w:hAnsi="Bahnschrift SemiBold Condensed"/>
          <w:sz w:val="28"/>
          <w:szCs w:val="28"/>
        </w:rPr>
      </w:pPr>
      <w:r w:rsidRPr="001F68C5">
        <w:rPr>
          <w:rFonts w:ascii="Bahnschrift SemiBold Condensed" w:hAnsi="Bahnschrift SemiBold Condensed"/>
          <w:b/>
          <w:color w:val="007FAB" w:themeColor="accent1"/>
          <w:sz w:val="28"/>
          <w:szCs w:val="28"/>
        </w:rPr>
        <w:t>Español</w:t>
      </w:r>
      <w:r w:rsidRPr="001F68C5">
        <w:rPr>
          <w:rFonts w:ascii="Bahnschrift SemiBold Condensed" w:hAnsi="Bahnschrift SemiBold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  <w:t>nativo</w:t>
      </w:r>
    </w:p>
    <w:p w:rsidR="00896486" w:rsidRDefault="00896486" w:rsidP="00BC7376">
      <w:pPr>
        <w:rPr>
          <w:rFonts w:ascii="Bahnschrift Condensed" w:hAnsi="Bahnschrift Condensed"/>
        </w:rPr>
      </w:pPr>
    </w:p>
    <w:p w:rsidR="00896486" w:rsidRPr="0013712F" w:rsidRDefault="00896486" w:rsidP="00BC7376">
      <w:pPr>
        <w:rPr>
          <w:rFonts w:ascii="Bahnschrift Condensed" w:hAnsi="Bahnschrift Condensed"/>
        </w:rPr>
      </w:pPr>
    </w:p>
    <w:sectPr w:rsidR="00896486" w:rsidRPr="0013712F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0F5" w:rsidRDefault="00D550F5" w:rsidP="00725803">
      <w:pPr>
        <w:spacing w:after="0"/>
      </w:pPr>
      <w:r>
        <w:separator/>
      </w:r>
    </w:p>
  </w:endnote>
  <w:endnote w:type="continuationSeparator" w:id="0">
    <w:p w:rsidR="00D550F5" w:rsidRDefault="00D550F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0F5" w:rsidRDefault="00D550F5" w:rsidP="00725803">
      <w:pPr>
        <w:spacing w:after="0"/>
      </w:pPr>
      <w:r>
        <w:separator/>
      </w:r>
    </w:p>
  </w:footnote>
  <w:footnote w:type="continuationSeparator" w:id="0">
    <w:p w:rsidR="00D550F5" w:rsidRDefault="00D550F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D122E"/>
    <w:multiLevelType w:val="hybridMultilevel"/>
    <w:tmpl w:val="A828B916"/>
    <w:lvl w:ilvl="0" w:tplc="5B043C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BB"/>
    <w:rsid w:val="00017DA4"/>
    <w:rsid w:val="00025E77"/>
    <w:rsid w:val="00027312"/>
    <w:rsid w:val="000645F2"/>
    <w:rsid w:val="00082F03"/>
    <w:rsid w:val="000835A0"/>
    <w:rsid w:val="000934A2"/>
    <w:rsid w:val="000C6030"/>
    <w:rsid w:val="0013712F"/>
    <w:rsid w:val="001478C7"/>
    <w:rsid w:val="00173ABB"/>
    <w:rsid w:val="001B0955"/>
    <w:rsid w:val="001F68C5"/>
    <w:rsid w:val="00227784"/>
    <w:rsid w:val="0023705D"/>
    <w:rsid w:val="00250A31"/>
    <w:rsid w:val="00251C13"/>
    <w:rsid w:val="00284845"/>
    <w:rsid w:val="002922D0"/>
    <w:rsid w:val="00340B03"/>
    <w:rsid w:val="00380AE7"/>
    <w:rsid w:val="003A6943"/>
    <w:rsid w:val="00410BA2"/>
    <w:rsid w:val="00434074"/>
    <w:rsid w:val="00463C3B"/>
    <w:rsid w:val="004937AE"/>
    <w:rsid w:val="004C45A3"/>
    <w:rsid w:val="004E2970"/>
    <w:rsid w:val="005026DD"/>
    <w:rsid w:val="00513EFC"/>
    <w:rsid w:val="0052113B"/>
    <w:rsid w:val="00564951"/>
    <w:rsid w:val="00573BF9"/>
    <w:rsid w:val="00583296"/>
    <w:rsid w:val="005A4A49"/>
    <w:rsid w:val="005A57F4"/>
    <w:rsid w:val="005B1D68"/>
    <w:rsid w:val="00611B37"/>
    <w:rsid w:val="006252B4"/>
    <w:rsid w:val="00646BA2"/>
    <w:rsid w:val="00675EA0"/>
    <w:rsid w:val="006A31B9"/>
    <w:rsid w:val="006C08A0"/>
    <w:rsid w:val="006C47D8"/>
    <w:rsid w:val="006C7CBE"/>
    <w:rsid w:val="006D2D08"/>
    <w:rsid w:val="006F26A2"/>
    <w:rsid w:val="0070237E"/>
    <w:rsid w:val="00725803"/>
    <w:rsid w:val="00725CB5"/>
    <w:rsid w:val="007307A3"/>
    <w:rsid w:val="00752315"/>
    <w:rsid w:val="00776082"/>
    <w:rsid w:val="00810D5D"/>
    <w:rsid w:val="00857E6B"/>
    <w:rsid w:val="00896486"/>
    <w:rsid w:val="008968C4"/>
    <w:rsid w:val="008D7C1C"/>
    <w:rsid w:val="0092291B"/>
    <w:rsid w:val="00932D92"/>
    <w:rsid w:val="0095272C"/>
    <w:rsid w:val="00972024"/>
    <w:rsid w:val="00982BF4"/>
    <w:rsid w:val="00990C09"/>
    <w:rsid w:val="009F04D2"/>
    <w:rsid w:val="009F2BA7"/>
    <w:rsid w:val="009F6DA0"/>
    <w:rsid w:val="00A01182"/>
    <w:rsid w:val="00A82D04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550F5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43BB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7EE24"/>
  <w15:chartTrackingRefBased/>
  <w15:docId w15:val="{EA512B58-8D4C-4E66-8548-EBE879FA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busaxlp\AppData\Roaming\Microsoft\Templates\Curr&#237;culo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B805F26B8944B9BF9E4AFF3C78D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C677A-746D-4D26-A0C8-1EAE5FE4941D}"/>
      </w:docPartPr>
      <w:docPartBody>
        <w:p w:rsidR="00EE6F67" w:rsidRDefault="009E2517">
          <w:pPr>
            <w:pStyle w:val="61B805F26B8944B9BF9E4AFF3C78D125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67447398DB6143B99B0F6089EDC8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87739-9664-428D-A69B-8E55AF81C246}"/>
      </w:docPartPr>
      <w:docPartBody>
        <w:p w:rsidR="00EE6F67" w:rsidRDefault="009E2517">
          <w:pPr>
            <w:pStyle w:val="67447398DB6143B99B0F6089EDC8F8A9"/>
          </w:pPr>
          <w:r>
            <w:rPr>
              <w:lang w:bidi="es-ES"/>
            </w:rPr>
            <w:t>Apellidos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C"/>
    <w:rsid w:val="005F5B2D"/>
    <w:rsid w:val="00625936"/>
    <w:rsid w:val="009E2517"/>
    <w:rsid w:val="00EE6F67"/>
    <w:rsid w:val="00F155AE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B805F26B8944B9BF9E4AFF3C78D125">
    <w:name w:val="61B805F26B8944B9BF9E4AFF3C78D125"/>
  </w:style>
  <w:style w:type="paragraph" w:customStyle="1" w:styleId="67447398DB6143B99B0F6089EDC8F8A9">
    <w:name w:val="67447398DB6143B99B0F6089EDC8F8A9"/>
  </w:style>
  <w:style w:type="paragraph" w:customStyle="1" w:styleId="8979BC4C80D14342BE0B89D6BCF6B337">
    <w:name w:val="8979BC4C80D14342BE0B89D6BCF6B337"/>
  </w:style>
  <w:style w:type="paragraph" w:customStyle="1" w:styleId="050C65561AE6415EA45C7723F02B561F">
    <w:name w:val="050C65561AE6415EA45C7723F02B561F"/>
  </w:style>
  <w:style w:type="paragraph" w:customStyle="1" w:styleId="33328F5AD94040C1A172E5F908496B6E">
    <w:name w:val="33328F5AD94040C1A172E5F908496B6E"/>
  </w:style>
  <w:style w:type="paragraph" w:customStyle="1" w:styleId="8E31442AF4FC4B55A31280D4445E8620">
    <w:name w:val="8E31442AF4FC4B55A31280D4445E8620"/>
  </w:style>
  <w:style w:type="paragraph" w:customStyle="1" w:styleId="F2B9DCAABACA44E48E4ABB2A83DC07B2">
    <w:name w:val="F2B9DCAABACA44E48E4ABB2A83DC07B2"/>
  </w:style>
  <w:style w:type="paragraph" w:customStyle="1" w:styleId="7F546BC56F924BBBA4646715702727E6">
    <w:name w:val="7F546BC56F924BBBA4646715702727E6"/>
  </w:style>
  <w:style w:type="paragraph" w:customStyle="1" w:styleId="3CB593D35CF3445EB462313297492788">
    <w:name w:val="3CB593D35CF3445EB462313297492788"/>
  </w:style>
  <w:style w:type="paragraph" w:customStyle="1" w:styleId="5B73C3CF29324E9B96CBBA6A7A9844C6">
    <w:name w:val="5B73C3CF29324E9B96CBBA6A7A9844C6"/>
  </w:style>
  <w:style w:type="paragraph" w:customStyle="1" w:styleId="AF58B9150F48424BBCEFF3DCE48CFC3F">
    <w:name w:val="AF58B9150F48424BBCEFF3DCE48CFC3F"/>
  </w:style>
  <w:style w:type="paragraph" w:customStyle="1" w:styleId="E4C9555C8372404F99C357B5B2FDC2CA">
    <w:name w:val="E4C9555C8372404F99C357B5B2FDC2CA"/>
  </w:style>
  <w:style w:type="paragraph" w:customStyle="1" w:styleId="D6ABD9D82F1840DC8C39FE6E26BDF821">
    <w:name w:val="D6ABD9D82F1840DC8C39FE6E26BDF821"/>
  </w:style>
  <w:style w:type="paragraph" w:customStyle="1" w:styleId="C16E8CBA0FFE45B5858D17267C1588C7">
    <w:name w:val="C16E8CBA0FFE45B5858D17267C1588C7"/>
  </w:style>
  <w:style w:type="paragraph" w:customStyle="1" w:styleId="77E56927A817447D96C05970FE31D58F">
    <w:name w:val="77E56927A817447D96C05970FE31D58F"/>
  </w:style>
  <w:style w:type="paragraph" w:customStyle="1" w:styleId="B19AD193CF89464CA7CFCB257F754FC7">
    <w:name w:val="B19AD193CF89464CA7CFCB257F754FC7"/>
  </w:style>
  <w:style w:type="paragraph" w:customStyle="1" w:styleId="7232EB3F8FC141E688A7DEAE313B6BBD">
    <w:name w:val="7232EB3F8FC141E688A7DEAE313B6BBD"/>
  </w:style>
  <w:style w:type="paragraph" w:customStyle="1" w:styleId="D90A2D07E4E9455FBD6E6E7440AC0999">
    <w:name w:val="D90A2D07E4E9455FBD6E6E7440AC0999"/>
  </w:style>
  <w:style w:type="character" w:styleId="nfasis">
    <w:name w:val="Emphasis"/>
    <w:basedOn w:val="Fuentedeprrafopredeter"/>
    <w:uiPriority w:val="20"/>
    <w:qFormat/>
    <w:rsid w:val="00FA500C"/>
    <w:rPr>
      <w:b w:val="0"/>
      <w:i w:val="0"/>
      <w:iCs/>
      <w:color w:val="595959" w:themeColor="text1" w:themeTint="A6"/>
    </w:rPr>
  </w:style>
  <w:style w:type="paragraph" w:customStyle="1" w:styleId="4BB1EE78C1214BEFB6B0D30E2F644786">
    <w:name w:val="4BB1EE78C1214BEFB6B0D30E2F644786"/>
  </w:style>
  <w:style w:type="paragraph" w:customStyle="1" w:styleId="B746156DF7C94A2EA2ADCE2E65881BCB">
    <w:name w:val="B746156DF7C94A2EA2ADCE2E65881BCB"/>
  </w:style>
  <w:style w:type="paragraph" w:customStyle="1" w:styleId="F16D53D3F68D41E4AF12FB026B49E11F">
    <w:name w:val="F16D53D3F68D41E4AF12FB026B49E11F"/>
  </w:style>
  <w:style w:type="paragraph" w:customStyle="1" w:styleId="E8AF7B12666C467E87BDBCFCDCF744DF">
    <w:name w:val="E8AF7B12666C467E87BDBCFCDCF744DF"/>
  </w:style>
  <w:style w:type="paragraph" w:customStyle="1" w:styleId="9802ED4362F4407795CCE9FFA59D428F">
    <w:name w:val="9802ED4362F4407795CCE9FFA59D428F"/>
  </w:style>
  <w:style w:type="paragraph" w:customStyle="1" w:styleId="12B531623ABC47208DA24A9AD70AC79B">
    <w:name w:val="12B531623ABC47208DA24A9AD70AC79B"/>
  </w:style>
  <w:style w:type="paragraph" w:customStyle="1" w:styleId="2E87220E31D74B8ABBB786DB9E0F58F7">
    <w:name w:val="2E87220E31D74B8ABBB786DB9E0F58F7"/>
  </w:style>
  <w:style w:type="paragraph" w:customStyle="1" w:styleId="8AF4A44B09CA486FA7399B20CB5CA3E2">
    <w:name w:val="8AF4A44B09CA486FA7399B20CB5CA3E2"/>
  </w:style>
  <w:style w:type="paragraph" w:customStyle="1" w:styleId="21EE753098984B3886787FD07E962C4F">
    <w:name w:val="21EE753098984B3886787FD07E962C4F"/>
  </w:style>
  <w:style w:type="paragraph" w:customStyle="1" w:styleId="72C01406D56E431CA3694BE3F537BA10">
    <w:name w:val="72C01406D56E431CA3694BE3F537BA10"/>
  </w:style>
  <w:style w:type="paragraph" w:customStyle="1" w:styleId="674598FDAA9C4456A34D9CD6FE43C799">
    <w:name w:val="674598FDAA9C4456A34D9CD6FE43C799"/>
  </w:style>
  <w:style w:type="paragraph" w:customStyle="1" w:styleId="CF74F16B5EC0409FA4288102B6FEA274">
    <w:name w:val="CF74F16B5EC0409FA4288102B6FEA274"/>
  </w:style>
  <w:style w:type="paragraph" w:customStyle="1" w:styleId="28FCDA9221284A6E947F2572BB9F9CC6">
    <w:name w:val="28FCDA9221284A6E947F2572BB9F9CC6"/>
  </w:style>
  <w:style w:type="paragraph" w:customStyle="1" w:styleId="F999119402B04E7C92AF705A3E8A6D80">
    <w:name w:val="F999119402B04E7C92AF705A3E8A6D80"/>
  </w:style>
  <w:style w:type="paragraph" w:customStyle="1" w:styleId="035013D3796A49AC88F7EE925C016E2F">
    <w:name w:val="035013D3796A49AC88F7EE925C016E2F"/>
  </w:style>
  <w:style w:type="paragraph" w:customStyle="1" w:styleId="6EBD6E1810594A5F8B7D358E8369A3F4">
    <w:name w:val="6EBD6E1810594A5F8B7D358E8369A3F4"/>
  </w:style>
  <w:style w:type="paragraph" w:customStyle="1" w:styleId="8237B45F1F3A47769FA8A9F5F509E8BC">
    <w:name w:val="8237B45F1F3A47769FA8A9F5F509E8BC"/>
  </w:style>
  <w:style w:type="paragraph" w:customStyle="1" w:styleId="DC071A88939C4F1791A2162C54FE48EC">
    <w:name w:val="DC071A88939C4F1791A2162C54FE48EC"/>
  </w:style>
  <w:style w:type="paragraph" w:customStyle="1" w:styleId="E094E39F57DA467FB10AE65547F613A4">
    <w:name w:val="E094E39F57DA467FB10AE65547F613A4"/>
  </w:style>
  <w:style w:type="paragraph" w:customStyle="1" w:styleId="48E65729F5394C22A6B2DAA520DAF02E">
    <w:name w:val="48E65729F5394C22A6B2DAA520DAF02E"/>
  </w:style>
  <w:style w:type="paragraph" w:customStyle="1" w:styleId="AD6937B7E05C4C8BBFBABCC6882B9C2B">
    <w:name w:val="AD6937B7E05C4C8BBFBABCC6882B9C2B"/>
    <w:rsid w:val="00FA500C"/>
  </w:style>
  <w:style w:type="paragraph" w:customStyle="1" w:styleId="939CE97F98954FD89DD4B0DF102E2A24">
    <w:name w:val="939CE97F98954FD89DD4B0DF102E2A24"/>
    <w:rsid w:val="00FA500C"/>
  </w:style>
  <w:style w:type="paragraph" w:customStyle="1" w:styleId="D469979C64D04917ACEEE5C849C8A206">
    <w:name w:val="D469979C64D04917ACEEE5C849C8A206"/>
    <w:rsid w:val="00FA500C"/>
  </w:style>
  <w:style w:type="paragraph" w:customStyle="1" w:styleId="BFA3F23E4057416E8D4D65C332B7F71D">
    <w:name w:val="BFA3F23E4057416E8D4D65C332B7F71D"/>
    <w:rsid w:val="00FA500C"/>
  </w:style>
  <w:style w:type="paragraph" w:customStyle="1" w:styleId="FFE7DEBC53164651A49C5A43FD5E23F7">
    <w:name w:val="FFE7DEBC53164651A49C5A43FD5E23F7"/>
    <w:rsid w:val="00FA500C"/>
  </w:style>
  <w:style w:type="paragraph" w:customStyle="1" w:styleId="A7E019DC18424DF4846EE32ABC5C9371">
    <w:name w:val="A7E019DC18424DF4846EE32ABC5C9371"/>
    <w:rsid w:val="00FA500C"/>
  </w:style>
  <w:style w:type="paragraph" w:customStyle="1" w:styleId="0463DB301F2543C3A71D8794DA54D06A">
    <w:name w:val="0463DB301F2543C3A71D8794DA54D06A"/>
    <w:rsid w:val="00FA500C"/>
  </w:style>
  <w:style w:type="paragraph" w:customStyle="1" w:styleId="C6400C8CE06242839872EAE2D54BE876">
    <w:name w:val="C6400C8CE06242839872EAE2D54BE876"/>
    <w:rsid w:val="00FA500C"/>
  </w:style>
  <w:style w:type="paragraph" w:customStyle="1" w:styleId="F5A32CBDF59E4C94BF2E570E06F1F435">
    <w:name w:val="F5A32CBDF59E4C94BF2E570E06F1F435"/>
    <w:rsid w:val="00FA500C"/>
  </w:style>
  <w:style w:type="paragraph" w:customStyle="1" w:styleId="C0053E6B5FA74FCAA0157FF7A02A4D33">
    <w:name w:val="C0053E6B5FA74FCAA0157FF7A02A4D33"/>
    <w:rsid w:val="00FA500C"/>
  </w:style>
  <w:style w:type="paragraph" w:customStyle="1" w:styleId="E5A3ED1EAA4E409095A7306B32E5FAC1">
    <w:name w:val="E5A3ED1EAA4E409095A7306B32E5FAC1"/>
    <w:rsid w:val="00FA500C"/>
  </w:style>
  <w:style w:type="paragraph" w:customStyle="1" w:styleId="AF0EDCC634AB4592AE286D1C839795C6">
    <w:name w:val="AF0EDCC634AB4592AE286D1C839795C6"/>
    <w:rsid w:val="00FA500C"/>
  </w:style>
  <w:style w:type="paragraph" w:customStyle="1" w:styleId="64838E698CBE4C32975888E3ABCB17AD">
    <w:name w:val="64838E698CBE4C32975888E3ABCB17AD"/>
    <w:rsid w:val="00FA500C"/>
  </w:style>
  <w:style w:type="paragraph" w:customStyle="1" w:styleId="2D1623F639074B8D889AC963D0C03FFA">
    <w:name w:val="2D1623F639074B8D889AC963D0C03FFA"/>
    <w:rsid w:val="00FA500C"/>
  </w:style>
  <w:style w:type="paragraph" w:customStyle="1" w:styleId="3EC31DFE2EBF4EAE85A1408B655E51E1">
    <w:name w:val="3EC31DFE2EBF4EAE85A1408B655E51E1"/>
    <w:rsid w:val="00FA500C"/>
  </w:style>
  <w:style w:type="paragraph" w:customStyle="1" w:styleId="0383D77FF99C47E2B7E3C2FE6BCFD75C">
    <w:name w:val="0383D77FF99C47E2B7E3C2FE6BCFD75C"/>
    <w:rsid w:val="00FA500C"/>
  </w:style>
  <w:style w:type="paragraph" w:customStyle="1" w:styleId="532BB25264BE4060B43607D26E08DD6D">
    <w:name w:val="532BB25264BE4060B43607D26E08DD6D"/>
    <w:rsid w:val="00FA500C"/>
  </w:style>
  <w:style w:type="paragraph" w:customStyle="1" w:styleId="0AAC1BB31C644C81B57E28D3DBF78433">
    <w:name w:val="0AAC1BB31C644C81B57E28D3DBF78433"/>
    <w:rsid w:val="00FA500C"/>
  </w:style>
  <w:style w:type="paragraph" w:customStyle="1" w:styleId="7F8A2F29C8124982B941A44FD290427C">
    <w:name w:val="7F8A2F29C8124982B941A44FD290427C"/>
    <w:rsid w:val="00FA500C"/>
  </w:style>
  <w:style w:type="paragraph" w:customStyle="1" w:styleId="2598388F021D481082382BAF0B7DF3D4">
    <w:name w:val="2598388F021D481082382BAF0B7DF3D4"/>
    <w:rsid w:val="00FA5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Mauricio Iván</Abstract>
  <CompanyAddress>Cullipeumo 1889, Maipú</CompanyAddress>
  <CompanyPhone>+56956061944</CompanyPhone>
  <CompanyFax/>
  <CompanyEmail>Mauricio.maldonado@uniacc.edu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984045-6481-42DC-B61F-A41529E8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(diseño moderno)</Template>
  <TotalTime>86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hayabusaxlp</dc:creator>
  <cp:keywords/>
  <dc:description/>
  <cp:lastModifiedBy>hayabusaxlp</cp:lastModifiedBy>
  <cp:revision>4</cp:revision>
  <dcterms:created xsi:type="dcterms:W3CDTF">2018-07-29T21:52:00Z</dcterms:created>
  <dcterms:modified xsi:type="dcterms:W3CDTF">2019-05-13T01:38:00Z</dcterms:modified>
  <cp:category>Maldonado Bahamonde</cp:category>
</cp:coreProperties>
</file>